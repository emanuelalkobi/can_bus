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EFFB4" w14:textId="77777777" w:rsidR="00BE42DC" w:rsidRDefault="00BE42DC" w:rsidP="00BE42DC">
      <w:pPr>
        <w:pStyle w:val="Title"/>
        <w:jc w:val="center"/>
      </w:pPr>
    </w:p>
    <w:p w14:paraId="4EE46465" w14:textId="77777777" w:rsidR="00BE42DC" w:rsidRDefault="00BE42DC" w:rsidP="00BE42DC">
      <w:pPr>
        <w:pStyle w:val="Title"/>
        <w:jc w:val="center"/>
      </w:pPr>
      <w:r>
        <w:t>Embedded Software Exercise</w:t>
      </w:r>
    </w:p>
    <w:p w14:paraId="2AEC65E3" w14:textId="77777777" w:rsidR="00BE42DC" w:rsidRPr="004041F3" w:rsidRDefault="00BE42DC" w:rsidP="00BE42DC">
      <w:pPr>
        <w:pStyle w:val="Heading1"/>
      </w:pPr>
      <w:r w:rsidRPr="004041F3">
        <w:t>Goal</w:t>
      </w:r>
    </w:p>
    <w:p w14:paraId="4A0D7E38" w14:textId="77777777" w:rsidR="00BE42DC" w:rsidRDefault="00BE42DC" w:rsidP="00BE42DC">
      <w:r>
        <w:t xml:space="preserve">The exercise goal is to design and implement a </w:t>
      </w:r>
      <w:hyperlink r:id="rId7" w:history="1">
        <w:r w:rsidRPr="00727300">
          <w:rPr>
            <w:rStyle w:val="Hyperlink"/>
          </w:rPr>
          <w:t>CAN</w:t>
        </w:r>
      </w:hyperlink>
      <w:r>
        <w:t xml:space="preserve"> messages generator. </w:t>
      </w:r>
    </w:p>
    <w:p w14:paraId="02B01280" w14:textId="77777777" w:rsidR="00BE42DC" w:rsidRDefault="00BE42DC" w:rsidP="00BE42DC"/>
    <w:p w14:paraId="37C2580C" w14:textId="77777777" w:rsidR="00BE42DC" w:rsidRPr="004041F3" w:rsidRDefault="00BE42DC" w:rsidP="00BE42DC">
      <w:pPr>
        <w:pStyle w:val="Heading1"/>
      </w:pPr>
      <w:r w:rsidRPr="004041F3">
        <w:t>Target</w:t>
      </w:r>
    </w:p>
    <w:p w14:paraId="35B889E5" w14:textId="77777777" w:rsidR="00BE42DC" w:rsidRPr="004041F3" w:rsidRDefault="00BE42DC" w:rsidP="00BE42DC">
      <w:r>
        <w:t xml:space="preserve">Design and implement SW that emulates </w:t>
      </w:r>
      <w:r w:rsidRPr="004041F3">
        <w:t xml:space="preserve">transmission </w:t>
      </w:r>
      <w:r>
        <w:t>of a desired scenario into CAN bus.</w:t>
      </w:r>
    </w:p>
    <w:p w14:paraId="038EF641" w14:textId="1AD6EF48" w:rsidR="00BE42DC" w:rsidRPr="004041F3" w:rsidRDefault="00BE42DC" w:rsidP="00BE42DC">
      <w:r>
        <w:t xml:space="preserve">The emulation should be done by writing the </w:t>
      </w:r>
      <w:r w:rsidR="00EA37B2">
        <w:t xml:space="preserve">generated </w:t>
      </w:r>
      <w:r>
        <w:t>stream of CAN messages to a file with the transmission timestamp. The required resolution is 100[</w:t>
      </w:r>
      <w:proofErr w:type="spellStart"/>
      <w:r>
        <w:t>uSec</w:t>
      </w:r>
      <w:proofErr w:type="spellEnd"/>
      <w:r>
        <w:t>].</w:t>
      </w:r>
    </w:p>
    <w:p w14:paraId="27114015" w14:textId="77777777" w:rsidR="00BE42DC" w:rsidRPr="00727300" w:rsidRDefault="00BE42DC" w:rsidP="00BE42DC">
      <w:pPr>
        <w:pStyle w:val="Heading1"/>
      </w:pPr>
      <w:r w:rsidRPr="00727300">
        <w:t>Learning</w:t>
      </w:r>
    </w:p>
    <w:p w14:paraId="5BD42C96" w14:textId="77777777" w:rsidR="00BE42DC" w:rsidRPr="00727300" w:rsidRDefault="00BE42DC" w:rsidP="00BE42DC">
      <w:r>
        <w:t>In order to be able to design and implement this solution, the following topics should be learned</w:t>
      </w:r>
    </w:p>
    <w:p w14:paraId="75BF50DA" w14:textId="77777777" w:rsidR="00BE42DC" w:rsidRDefault="00D74C0F" w:rsidP="00BE42DC">
      <w:pPr>
        <w:pStyle w:val="ListParagraph"/>
        <w:numPr>
          <w:ilvl w:val="0"/>
          <w:numId w:val="1"/>
        </w:numPr>
      </w:pPr>
      <w:hyperlink r:id="rId8" w:history="1">
        <w:r w:rsidR="00BE42DC" w:rsidRPr="00727300">
          <w:rPr>
            <w:rStyle w:val="Hyperlink"/>
          </w:rPr>
          <w:t>DBC file structure</w:t>
        </w:r>
      </w:hyperlink>
    </w:p>
    <w:p w14:paraId="478DBDA5" w14:textId="77777777" w:rsidR="00BE42DC" w:rsidRDefault="00D74C0F" w:rsidP="00BE42DC">
      <w:pPr>
        <w:pStyle w:val="ListParagraph"/>
        <w:numPr>
          <w:ilvl w:val="0"/>
          <w:numId w:val="1"/>
        </w:numPr>
      </w:pPr>
      <w:hyperlink r:id="rId9" w:anchor="Frames" w:history="1">
        <w:r w:rsidR="00BE42DC" w:rsidRPr="005C0BE2">
          <w:rPr>
            <w:rStyle w:val="Hyperlink"/>
          </w:rPr>
          <w:t>CAN bus message structure</w:t>
        </w:r>
      </w:hyperlink>
    </w:p>
    <w:p w14:paraId="23B145EC" w14:textId="77777777" w:rsidR="00BE42DC" w:rsidRPr="00727300" w:rsidRDefault="00BE42DC" w:rsidP="00BE42DC"/>
    <w:p w14:paraId="62D4468C" w14:textId="77777777" w:rsidR="00BE42DC" w:rsidRPr="004041F3" w:rsidRDefault="00BE42DC" w:rsidP="00BE42DC">
      <w:pPr>
        <w:pStyle w:val="Heading1"/>
      </w:pPr>
      <w:r>
        <w:rPr>
          <w:rFonts w:hint="cs"/>
        </w:rPr>
        <w:t>D</w:t>
      </w:r>
      <w:r>
        <w:t>etails</w:t>
      </w:r>
    </w:p>
    <w:p w14:paraId="28A645FF" w14:textId="2ABF28E8" w:rsidR="00F7637A" w:rsidRDefault="00BE42DC" w:rsidP="00C121A0">
      <w:pPr>
        <w:pStyle w:val="ListParagraph"/>
        <w:numPr>
          <w:ilvl w:val="0"/>
          <w:numId w:val="3"/>
        </w:numPr>
      </w:pPr>
      <w:r>
        <w:t>Implement the following messages</w:t>
      </w:r>
      <w:r w:rsidR="00F7637A">
        <w:t xml:space="preserve"> (Taken from </w:t>
      </w:r>
      <w:proofErr w:type="spellStart"/>
      <w:r w:rsidR="00F7637A">
        <w:t>dbc</w:t>
      </w:r>
      <w:proofErr w:type="spellEnd"/>
      <w:r w:rsidR="00F7637A">
        <w:t xml:space="preserve"> file of Honda CRV):</w:t>
      </w:r>
    </w:p>
    <w:p w14:paraId="01DAB62F" w14:textId="44381FEB" w:rsidR="00BE42DC" w:rsidRPr="00E2126A" w:rsidRDefault="00C121A0" w:rsidP="001F7AFB">
      <w:pPr>
        <w:rPr>
          <w:sz w:val="20"/>
          <w:szCs w:val="20"/>
        </w:rPr>
      </w:pPr>
      <w:r w:rsidRPr="00E2126A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5335D84" wp14:editId="3E974D1F">
                <wp:extent cx="4541520" cy="1403985"/>
                <wp:effectExtent l="0" t="0" r="0" b="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BF358" w14:textId="77777777" w:rsidR="00C121A0" w:rsidRPr="00E2126A" w:rsidRDefault="00C121A0" w:rsidP="00C121A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>BO_ 464 WHEEL_SPEEDS: 8 VSA</w:t>
                            </w:r>
                          </w:p>
                          <w:p w14:paraId="05333E3B" w14:textId="77777777" w:rsidR="00C121A0" w:rsidRPr="00E2126A" w:rsidRDefault="00C121A0" w:rsidP="00C121A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SG_ WHEEL_SPEED_</w:t>
                            </w:r>
                            <w:proofErr w:type="gramStart"/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>FL :</w:t>
                            </w:r>
                            <w:proofErr w:type="gramEnd"/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0|15@0+ (0.01,0) [0|250] "kph" EON</w:t>
                            </w:r>
                          </w:p>
                          <w:p w14:paraId="19E706F2" w14:textId="77777777" w:rsidR="00C121A0" w:rsidRPr="00E2126A" w:rsidRDefault="00C121A0" w:rsidP="00C121A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SG_ WHEEL_SPEED_</w:t>
                            </w:r>
                            <w:proofErr w:type="gramStart"/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>FR :</w:t>
                            </w:r>
                            <w:proofErr w:type="gramEnd"/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15|15@0+ (0.01,0) [0|250] "kph" EON</w:t>
                            </w:r>
                          </w:p>
                          <w:p w14:paraId="4F023D84" w14:textId="77777777" w:rsidR="00C121A0" w:rsidRPr="00E2126A" w:rsidRDefault="00C121A0" w:rsidP="00C121A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SG_ WHEEL_SPEED_</w:t>
                            </w:r>
                            <w:proofErr w:type="gramStart"/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>RL :</w:t>
                            </w:r>
                            <w:proofErr w:type="gramEnd"/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30|15@0+ (0.01,0) [0|250] "kph" EON</w:t>
                            </w:r>
                          </w:p>
                          <w:p w14:paraId="23FED55C" w14:textId="77777777" w:rsidR="00C121A0" w:rsidRPr="00E2126A" w:rsidRDefault="00C121A0" w:rsidP="00C121A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SG_ WHEEL_SPEED_</w:t>
                            </w:r>
                            <w:proofErr w:type="gramStart"/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>RR :</w:t>
                            </w:r>
                            <w:proofErr w:type="gramEnd"/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45|15@0+ (0.01,0) [0|250] "kph" EON</w:t>
                            </w:r>
                          </w:p>
                          <w:p w14:paraId="024BED30" w14:textId="77777777" w:rsidR="00C121A0" w:rsidRPr="00E2126A" w:rsidRDefault="00C121A0" w:rsidP="00C121A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14:paraId="35D6F7D8" w14:textId="77777777" w:rsidR="00C121A0" w:rsidRPr="00E2126A" w:rsidRDefault="00C121A0" w:rsidP="00C121A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>BO_ 446 BRAKE_MODULE: 3 VSA</w:t>
                            </w:r>
                          </w:p>
                          <w:p w14:paraId="12EEF629" w14:textId="77777777" w:rsidR="00C121A0" w:rsidRPr="00E2126A" w:rsidRDefault="00C121A0" w:rsidP="00C121A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SG_ BRAKE_</w:t>
                            </w:r>
                            <w:proofErr w:type="gramStart"/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>PRESSED :</w:t>
                            </w:r>
                            <w:proofErr w:type="gramEnd"/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4|1@0+ (1,0) [0|1] "" XXX</w:t>
                            </w:r>
                          </w:p>
                          <w:p w14:paraId="74664175" w14:textId="77777777" w:rsidR="00C121A0" w:rsidRPr="00E2126A" w:rsidRDefault="00C121A0" w:rsidP="00C121A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14:paraId="11EA190C" w14:textId="77777777" w:rsidR="00C121A0" w:rsidRPr="00E2126A" w:rsidRDefault="00C121A0" w:rsidP="00C121A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>BO_ 380 POWERTRAIN_DATA: 8 PCM</w:t>
                            </w:r>
                          </w:p>
                          <w:p w14:paraId="2317A135" w14:textId="6022A4A8" w:rsidR="00C121A0" w:rsidRPr="00E2126A" w:rsidRDefault="00C121A0" w:rsidP="00164A2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Cs w:val="20"/>
                              </w:rPr>
                            </w:pPr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SG_ ENGINE_</w:t>
                            </w:r>
                            <w:proofErr w:type="gramStart"/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>RPM :</w:t>
                            </w:r>
                            <w:proofErr w:type="gramEnd"/>
                            <w:r w:rsidRPr="00E2126A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23|16@0+ (1,0) [0|15000] "rpm" EON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335D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7.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" filled="f" stroked="f">
                <v:textbox style="mso-fit-shape-to-text:t">
                  <w:txbxContent>
                    <w:p w14:paraId="437BF358" w14:textId="77777777" w:rsidR="00C121A0" w:rsidRPr="00E2126A" w:rsidRDefault="00C121A0" w:rsidP="00C121A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>BO_ 464 WHEEL_SPEEDS: 8 VSA</w:t>
                      </w:r>
                    </w:p>
                    <w:p w14:paraId="05333E3B" w14:textId="77777777" w:rsidR="00C121A0" w:rsidRPr="00E2126A" w:rsidRDefault="00C121A0" w:rsidP="00C121A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 xml:space="preserve"> SG_ WHEEL_SPEED_</w:t>
                      </w:r>
                      <w:proofErr w:type="gramStart"/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>FL :</w:t>
                      </w:r>
                      <w:proofErr w:type="gramEnd"/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 xml:space="preserve"> 0|15@0+ (0.01,0) [0|250] "kph" EON</w:t>
                      </w:r>
                    </w:p>
                    <w:p w14:paraId="19E706F2" w14:textId="77777777" w:rsidR="00C121A0" w:rsidRPr="00E2126A" w:rsidRDefault="00C121A0" w:rsidP="00C121A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 xml:space="preserve"> SG_ WHEEL_SPEED_</w:t>
                      </w:r>
                      <w:proofErr w:type="gramStart"/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>FR :</w:t>
                      </w:r>
                      <w:proofErr w:type="gramEnd"/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 xml:space="preserve"> 15|15@0+ (0.01,0) [0|250] "kph" EON</w:t>
                      </w:r>
                    </w:p>
                    <w:p w14:paraId="4F023D84" w14:textId="77777777" w:rsidR="00C121A0" w:rsidRPr="00E2126A" w:rsidRDefault="00C121A0" w:rsidP="00C121A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 xml:space="preserve"> SG_ WHEEL_SPEED_</w:t>
                      </w:r>
                      <w:proofErr w:type="gramStart"/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>RL :</w:t>
                      </w:r>
                      <w:proofErr w:type="gramEnd"/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 xml:space="preserve"> 30|15@0+ (0.01,0) [0|250] "kph" EON</w:t>
                      </w:r>
                    </w:p>
                    <w:p w14:paraId="23FED55C" w14:textId="77777777" w:rsidR="00C121A0" w:rsidRPr="00E2126A" w:rsidRDefault="00C121A0" w:rsidP="00C121A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 xml:space="preserve"> SG_ WHEEL_SPEED_</w:t>
                      </w:r>
                      <w:proofErr w:type="gramStart"/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>RR :</w:t>
                      </w:r>
                      <w:proofErr w:type="gramEnd"/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 xml:space="preserve"> 45|15@0+ (0.01,0) [0|250] "kph" EON</w:t>
                      </w:r>
                    </w:p>
                    <w:p w14:paraId="024BED30" w14:textId="77777777" w:rsidR="00C121A0" w:rsidRPr="00E2126A" w:rsidRDefault="00C121A0" w:rsidP="00C121A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14:paraId="35D6F7D8" w14:textId="77777777" w:rsidR="00C121A0" w:rsidRPr="00E2126A" w:rsidRDefault="00C121A0" w:rsidP="00C121A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>BO_ 446 BRAKE_MODULE: 3 VSA</w:t>
                      </w:r>
                    </w:p>
                    <w:p w14:paraId="12EEF629" w14:textId="77777777" w:rsidR="00C121A0" w:rsidRPr="00E2126A" w:rsidRDefault="00C121A0" w:rsidP="00C121A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 xml:space="preserve"> SG_ BRAKE_</w:t>
                      </w:r>
                      <w:proofErr w:type="gramStart"/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>PRESSED :</w:t>
                      </w:r>
                      <w:proofErr w:type="gramEnd"/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 xml:space="preserve"> 4|1@0+ (1,0) [0|1] "" XXX</w:t>
                      </w:r>
                    </w:p>
                    <w:p w14:paraId="74664175" w14:textId="77777777" w:rsidR="00C121A0" w:rsidRPr="00E2126A" w:rsidRDefault="00C121A0" w:rsidP="00C121A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14:paraId="11EA190C" w14:textId="77777777" w:rsidR="00C121A0" w:rsidRPr="00E2126A" w:rsidRDefault="00C121A0" w:rsidP="00C121A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>BO_ 380 POWERTRAIN_DATA: 8 PCM</w:t>
                      </w:r>
                    </w:p>
                    <w:p w14:paraId="2317A135" w14:textId="6022A4A8" w:rsidR="00C121A0" w:rsidRPr="00E2126A" w:rsidRDefault="00C121A0" w:rsidP="00164A2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Cs w:val="20"/>
                        </w:rPr>
                      </w:pPr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 xml:space="preserve"> SG_ ENGINE_</w:t>
                      </w:r>
                      <w:proofErr w:type="gramStart"/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>RPM :</w:t>
                      </w:r>
                      <w:proofErr w:type="gramEnd"/>
                      <w:r w:rsidRPr="00E2126A">
                        <w:rPr>
                          <w:i/>
                          <w:iCs/>
                          <w:color w:val="4472C4" w:themeColor="accent1"/>
                        </w:rPr>
                        <w:t xml:space="preserve"> 23|16@0+ (1,0) [0|15000] "rpm" EON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7267D4" w14:textId="7C173D25" w:rsidR="0057391A" w:rsidRDefault="0057391A" w:rsidP="0057391A">
      <w:pPr>
        <w:pStyle w:val="ListParagraph"/>
        <w:numPr>
          <w:ilvl w:val="1"/>
          <w:numId w:val="3"/>
        </w:numPr>
      </w:pPr>
      <w:r>
        <w:t xml:space="preserve">The implementation can be naïve, i.e. direct coding without developing a mechanism to </w:t>
      </w:r>
      <w:r w:rsidR="00EA37B2">
        <w:t xml:space="preserve">parse DBC file and </w:t>
      </w:r>
      <w:r>
        <w:t xml:space="preserve">create structures </w:t>
      </w:r>
      <w:r w:rsidR="00EA37B2">
        <w:t xml:space="preserve">automatically </w:t>
      </w:r>
      <w:r>
        <w:t xml:space="preserve">from </w:t>
      </w:r>
      <w:r w:rsidR="00EA37B2">
        <w:t xml:space="preserve">the </w:t>
      </w:r>
      <w:proofErr w:type="spellStart"/>
      <w:r>
        <w:t>dbc</w:t>
      </w:r>
      <w:proofErr w:type="spellEnd"/>
      <w:r>
        <w:t xml:space="preserve"> file</w:t>
      </w:r>
    </w:p>
    <w:p w14:paraId="691D3E5D" w14:textId="33E03A03" w:rsidR="00BA7516" w:rsidRDefault="00BA7516">
      <w:pPr>
        <w:spacing w:after="0" w:line="240" w:lineRule="auto"/>
      </w:pPr>
      <w:r>
        <w:br w:type="page"/>
      </w:r>
    </w:p>
    <w:p w14:paraId="3C1E53C4" w14:textId="77777777" w:rsidR="00164A20" w:rsidRDefault="00164A20" w:rsidP="001F7AFB">
      <w:pPr>
        <w:pStyle w:val="ListParagraph"/>
        <w:ind w:left="1080"/>
      </w:pPr>
    </w:p>
    <w:p w14:paraId="14AA00BC" w14:textId="469FF4B4" w:rsidR="00C121A0" w:rsidRDefault="00C121A0" w:rsidP="00BE42DC">
      <w:pPr>
        <w:pStyle w:val="ListParagraph"/>
        <w:numPr>
          <w:ilvl w:val="0"/>
          <w:numId w:val="3"/>
        </w:numPr>
      </w:pPr>
      <w:r>
        <w:t>Messages frequencies:</w:t>
      </w:r>
    </w:p>
    <w:tbl>
      <w:tblPr>
        <w:tblStyle w:val="TableGrid"/>
        <w:tblpPr w:leftFromText="180" w:rightFromText="180" w:vertAnchor="text" w:horzAnchor="margin" w:tblpXSpec="center" w:tblpY="58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C121A0" w14:paraId="07862871" w14:textId="77777777" w:rsidTr="00C121A0">
        <w:tc>
          <w:tcPr>
            <w:tcW w:w="2254" w:type="dxa"/>
            <w:shd w:val="clear" w:color="auto" w:fill="D9D9D9" w:themeFill="background1" w:themeFillShade="D9"/>
          </w:tcPr>
          <w:p w14:paraId="52254B35" w14:textId="77777777" w:rsidR="00C121A0" w:rsidRDefault="00C121A0" w:rsidP="00C121A0">
            <w:r>
              <w:t>Message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BC31EEB" w14:textId="77777777" w:rsidR="00C121A0" w:rsidRDefault="00C121A0" w:rsidP="00C121A0">
            <w:r>
              <w:t>TX_FREQUENCY</w:t>
            </w:r>
          </w:p>
        </w:tc>
      </w:tr>
      <w:tr w:rsidR="00C121A0" w14:paraId="654914DF" w14:textId="77777777" w:rsidTr="00C121A0">
        <w:tc>
          <w:tcPr>
            <w:tcW w:w="2254" w:type="dxa"/>
          </w:tcPr>
          <w:p w14:paraId="40CA2F52" w14:textId="77777777" w:rsidR="00C121A0" w:rsidRDefault="00C121A0" w:rsidP="00C121A0">
            <w:r w:rsidRPr="00B77992">
              <w:t>WHEEL_SPEEDS</w:t>
            </w:r>
          </w:p>
        </w:tc>
        <w:tc>
          <w:tcPr>
            <w:tcW w:w="2254" w:type="dxa"/>
          </w:tcPr>
          <w:p w14:paraId="27864671" w14:textId="77777777" w:rsidR="00C121A0" w:rsidRDefault="00C121A0" w:rsidP="00C121A0">
            <w:r>
              <w:t>100Hz</w:t>
            </w:r>
          </w:p>
        </w:tc>
      </w:tr>
      <w:tr w:rsidR="00C121A0" w14:paraId="18133200" w14:textId="77777777" w:rsidTr="00C121A0">
        <w:tc>
          <w:tcPr>
            <w:tcW w:w="2254" w:type="dxa"/>
          </w:tcPr>
          <w:p w14:paraId="3FB29537" w14:textId="77777777" w:rsidR="00C121A0" w:rsidRDefault="00C121A0" w:rsidP="00C121A0">
            <w:r w:rsidRPr="00B77992">
              <w:t>BRAKE_MODULE</w:t>
            </w:r>
          </w:p>
        </w:tc>
        <w:tc>
          <w:tcPr>
            <w:tcW w:w="2254" w:type="dxa"/>
          </w:tcPr>
          <w:p w14:paraId="41132F87" w14:textId="77777777" w:rsidR="00C121A0" w:rsidRDefault="00C121A0" w:rsidP="00C121A0">
            <w:r>
              <w:t>10Hz</w:t>
            </w:r>
          </w:p>
        </w:tc>
      </w:tr>
      <w:tr w:rsidR="00C121A0" w14:paraId="7A39DE62" w14:textId="77777777" w:rsidTr="00C121A0">
        <w:tc>
          <w:tcPr>
            <w:tcW w:w="2254" w:type="dxa"/>
          </w:tcPr>
          <w:p w14:paraId="3371E951" w14:textId="77777777" w:rsidR="00C121A0" w:rsidRDefault="00C121A0" w:rsidP="00C121A0">
            <w:r w:rsidRPr="00B77992">
              <w:t>POWERTRAIN_DATA</w:t>
            </w:r>
          </w:p>
        </w:tc>
        <w:tc>
          <w:tcPr>
            <w:tcW w:w="2254" w:type="dxa"/>
          </w:tcPr>
          <w:p w14:paraId="34108E8F" w14:textId="77777777" w:rsidR="00C121A0" w:rsidRDefault="00C121A0" w:rsidP="00C121A0">
            <w:r>
              <w:t>25Hz</w:t>
            </w:r>
          </w:p>
        </w:tc>
      </w:tr>
    </w:tbl>
    <w:p w14:paraId="58EAE6AA" w14:textId="77777777" w:rsidR="00C121A0" w:rsidRDefault="00C121A0" w:rsidP="001F7AFB">
      <w:pPr>
        <w:pStyle w:val="ListParagraph"/>
        <w:ind w:left="360"/>
      </w:pPr>
    </w:p>
    <w:p w14:paraId="19155F06" w14:textId="77777777" w:rsidR="00C121A0" w:rsidRDefault="00C121A0" w:rsidP="001F7AFB">
      <w:pPr>
        <w:pStyle w:val="ListParagraph"/>
        <w:ind w:left="360"/>
      </w:pPr>
    </w:p>
    <w:p w14:paraId="63EB21C0" w14:textId="77777777" w:rsidR="00C121A0" w:rsidRDefault="00C121A0" w:rsidP="001F7AFB">
      <w:pPr>
        <w:pStyle w:val="ListParagraph"/>
        <w:ind w:left="360"/>
      </w:pPr>
    </w:p>
    <w:p w14:paraId="4E7AA1E9" w14:textId="77777777" w:rsidR="00C121A0" w:rsidRDefault="00C121A0" w:rsidP="001F7AFB">
      <w:pPr>
        <w:pStyle w:val="ListParagraph"/>
        <w:ind w:left="360"/>
      </w:pPr>
    </w:p>
    <w:p w14:paraId="51A23558" w14:textId="77777777" w:rsidR="00C121A0" w:rsidRDefault="00C121A0" w:rsidP="001F7AFB">
      <w:pPr>
        <w:pStyle w:val="ListParagraph"/>
        <w:ind w:left="360"/>
      </w:pPr>
    </w:p>
    <w:p w14:paraId="56E558AB" w14:textId="77777777" w:rsidR="00C121A0" w:rsidRDefault="00C121A0" w:rsidP="001F7AFB">
      <w:pPr>
        <w:pStyle w:val="ListParagraph"/>
        <w:ind w:left="360"/>
      </w:pPr>
    </w:p>
    <w:p w14:paraId="378780F2" w14:textId="77777777" w:rsidR="00C121A0" w:rsidRDefault="00C121A0" w:rsidP="001F7AFB">
      <w:pPr>
        <w:pStyle w:val="ListParagraph"/>
        <w:ind w:left="360"/>
      </w:pPr>
    </w:p>
    <w:p w14:paraId="289E414F" w14:textId="6F17EC77" w:rsidR="0057391A" w:rsidRDefault="0057391A" w:rsidP="00BE42DC">
      <w:pPr>
        <w:pStyle w:val="ListParagraph"/>
        <w:numPr>
          <w:ilvl w:val="0"/>
          <w:numId w:val="3"/>
        </w:numPr>
      </w:pPr>
      <w:r>
        <w:t xml:space="preserve">Input </w:t>
      </w:r>
      <w:r w:rsidR="00BE42DC">
        <w:t>parameter</w:t>
      </w:r>
      <w:r w:rsidR="00EA37B2">
        <w:t>s to the program</w:t>
      </w:r>
    </w:p>
    <w:p w14:paraId="746CC084" w14:textId="06E209CA" w:rsidR="00BE42DC" w:rsidRDefault="00BE42DC" w:rsidP="0057391A">
      <w:pPr>
        <w:pStyle w:val="ListParagraph"/>
        <w:numPr>
          <w:ilvl w:val="1"/>
          <w:numId w:val="3"/>
        </w:numPr>
      </w:pPr>
      <w:r>
        <w:t>STRESS_FACTOR = 1.0 - 20.0</w:t>
      </w:r>
    </w:p>
    <w:p w14:paraId="0B2272F4" w14:textId="77777777" w:rsidR="00BE42DC" w:rsidRDefault="00BE42DC" w:rsidP="0057391A">
      <w:pPr>
        <w:pStyle w:val="ListParagraph"/>
        <w:numPr>
          <w:ilvl w:val="2"/>
          <w:numId w:val="3"/>
        </w:numPr>
      </w:pPr>
      <w:r>
        <w:t>This parameter is used as multiplier to the above table values, in order to perform stre</w:t>
      </w:r>
      <w:bookmarkStart w:id="0" w:name="_GoBack"/>
      <w:bookmarkEnd w:id="0"/>
      <w:r>
        <w:t>ss test</w:t>
      </w:r>
    </w:p>
    <w:p w14:paraId="43A0BCCD" w14:textId="5647ABE9" w:rsidR="00BE42DC" w:rsidRDefault="00BE42DC" w:rsidP="0057391A">
      <w:pPr>
        <w:pStyle w:val="ListParagraph"/>
        <w:numPr>
          <w:ilvl w:val="2"/>
          <w:numId w:val="3"/>
        </w:numPr>
      </w:pPr>
      <w:r>
        <w:t xml:space="preserve">Default value: </w:t>
      </w:r>
      <w:r w:rsidR="0057391A">
        <w:t xml:space="preserve"> [</w:t>
      </w:r>
      <w:r>
        <w:t>1.0</w:t>
      </w:r>
      <w:r w:rsidR="0057391A">
        <w:t>]</w:t>
      </w:r>
    </w:p>
    <w:p w14:paraId="6ECF0647" w14:textId="2A99760A" w:rsidR="0057391A" w:rsidRDefault="0057391A" w:rsidP="0057391A">
      <w:pPr>
        <w:pStyle w:val="ListParagraph"/>
        <w:numPr>
          <w:ilvl w:val="1"/>
          <w:numId w:val="3"/>
        </w:numPr>
      </w:pPr>
      <w:r>
        <w:t>DRIVE_SESSION_TIME = 1.0 sec – 30 min</w:t>
      </w:r>
    </w:p>
    <w:p w14:paraId="186FBFA7" w14:textId="25CFF90F" w:rsidR="0057391A" w:rsidRDefault="00BE42DC" w:rsidP="0057391A">
      <w:pPr>
        <w:pStyle w:val="ListParagraph"/>
        <w:numPr>
          <w:ilvl w:val="2"/>
          <w:numId w:val="3"/>
        </w:numPr>
      </w:pPr>
      <w:r w:rsidRPr="002126E4">
        <w:t xml:space="preserve">Drive session </w:t>
      </w:r>
      <w:r>
        <w:t xml:space="preserve">emulation </w:t>
      </w:r>
      <w:r w:rsidRPr="002126E4">
        <w:t>time</w:t>
      </w:r>
      <w:r w:rsidR="0057391A">
        <w:t xml:space="preserve">. </w:t>
      </w:r>
      <w:r w:rsidR="0057391A" w:rsidRPr="0057391A">
        <w:t xml:space="preserve"> The program should run and generate the messages in a cyclic way with the </w:t>
      </w:r>
      <w:r w:rsidR="0057391A">
        <w:t>TX_FREQUENCY</w:t>
      </w:r>
      <w:r w:rsidR="0057391A" w:rsidRPr="0057391A">
        <w:t xml:space="preserve"> * </w:t>
      </w:r>
      <w:r w:rsidR="0057391A">
        <w:t xml:space="preserve">STRESS_FACTOR </w:t>
      </w:r>
      <w:r w:rsidR="0057391A" w:rsidRPr="0057391A">
        <w:t xml:space="preserve">* </w:t>
      </w:r>
      <w:r w:rsidR="0057391A">
        <w:t>DRIVE_SESSION_TIME in seconds</w:t>
      </w:r>
      <w:r w:rsidR="0057391A" w:rsidRPr="0057391A">
        <w:t xml:space="preserve">, until the duration is reached. </w:t>
      </w:r>
    </w:p>
    <w:p w14:paraId="0877ED3A" w14:textId="52E2C8BC" w:rsidR="00BE42DC" w:rsidRDefault="0057391A" w:rsidP="0057391A">
      <w:pPr>
        <w:pStyle w:val="ListParagraph"/>
        <w:numPr>
          <w:ilvl w:val="2"/>
          <w:numId w:val="3"/>
        </w:numPr>
      </w:pPr>
      <w:r>
        <w:t xml:space="preserve">Default value - </w:t>
      </w:r>
      <w:r w:rsidR="00BE42DC" w:rsidRPr="002126E4">
        <w:t>[10 minutes]</w:t>
      </w:r>
    </w:p>
    <w:p w14:paraId="12381703" w14:textId="77777777" w:rsidR="0057391A" w:rsidRDefault="00BE42DC" w:rsidP="00BE42DC">
      <w:pPr>
        <w:pStyle w:val="ListParagraph"/>
        <w:numPr>
          <w:ilvl w:val="0"/>
          <w:numId w:val="3"/>
        </w:numPr>
      </w:pPr>
      <w:r>
        <w:t>Assign a data pattern for each message (e.g. wheel speed, RPM)</w:t>
      </w:r>
    </w:p>
    <w:p w14:paraId="4F03880E" w14:textId="0D729567" w:rsidR="0057391A" w:rsidRDefault="0057391A" w:rsidP="0057391A">
      <w:pPr>
        <w:pStyle w:val="ListParagraph"/>
        <w:numPr>
          <w:ilvl w:val="1"/>
          <w:numId w:val="3"/>
        </w:numPr>
      </w:pPr>
      <w:r w:rsidRPr="0057391A">
        <w:t>The payload of the messages should be randomly changed in a logical way (gradual change in values)</w:t>
      </w:r>
      <w:r>
        <w:t xml:space="preserve"> within the values range</w:t>
      </w:r>
      <w:r w:rsidR="00EA37B2">
        <w:t xml:space="preserve"> and resolution</w:t>
      </w:r>
      <w:r>
        <w:t xml:space="preserve"> as defined in </w:t>
      </w:r>
      <w:proofErr w:type="spellStart"/>
      <w:r>
        <w:t>dbc</w:t>
      </w:r>
      <w:proofErr w:type="spellEnd"/>
    </w:p>
    <w:p w14:paraId="217F79EE" w14:textId="77777777" w:rsidR="00BE42DC" w:rsidRDefault="00BE42DC" w:rsidP="00BE42DC">
      <w:pPr>
        <w:pStyle w:val="ListParagraph"/>
        <w:numPr>
          <w:ilvl w:val="0"/>
          <w:numId w:val="3"/>
        </w:numPr>
      </w:pPr>
      <w:r>
        <w:t>Measure and analyze: jitter for the message rate ratio / transmission period</w:t>
      </w:r>
    </w:p>
    <w:p w14:paraId="59CCC935" w14:textId="23CF9919" w:rsidR="00240C2F" w:rsidRDefault="00240C2F" w:rsidP="001F7AFB">
      <w:pPr>
        <w:pStyle w:val="ListParagraph"/>
        <w:numPr>
          <w:ilvl w:val="1"/>
          <w:numId w:val="3"/>
        </w:numPr>
      </w:pPr>
      <w:r>
        <w:t>The average deviation of the message timestamp from the expected timestamp. Units: [</w:t>
      </w:r>
      <w:proofErr w:type="spellStart"/>
      <w:r>
        <w:t>mSec</w:t>
      </w:r>
      <w:proofErr w:type="spellEnd"/>
      <w:r>
        <w:t>]</w:t>
      </w:r>
    </w:p>
    <w:p w14:paraId="6E311711" w14:textId="4AC7D7A5" w:rsidR="00240C2F" w:rsidRDefault="00240C2F" w:rsidP="001F7AFB">
      <w:pPr>
        <w:pStyle w:val="ListParagraph"/>
        <w:numPr>
          <w:ilvl w:val="1"/>
          <w:numId w:val="3"/>
        </w:numPr>
      </w:pPr>
      <w:r>
        <w:t>Try to optimize you</w:t>
      </w:r>
      <w:r w:rsidR="003A46B9">
        <w:t>r</w:t>
      </w:r>
      <w:r>
        <w:t xml:space="preserve"> SW so that this number will be minimal</w:t>
      </w:r>
    </w:p>
    <w:p w14:paraId="5DAA6870" w14:textId="77777777" w:rsidR="00BE42DC" w:rsidRPr="004041F3" w:rsidRDefault="00BE42DC" w:rsidP="00BE42DC">
      <w:pPr>
        <w:pStyle w:val="Heading1"/>
      </w:pPr>
      <w:r w:rsidRPr="004041F3">
        <w:t>Implementation guidelines</w:t>
      </w:r>
    </w:p>
    <w:p w14:paraId="6D758772" w14:textId="77777777" w:rsidR="00BE42DC" w:rsidRDefault="00BE42DC" w:rsidP="00BE42DC">
      <w:pPr>
        <w:pStyle w:val="ListParagraph"/>
        <w:numPr>
          <w:ilvl w:val="0"/>
          <w:numId w:val="2"/>
        </w:numPr>
      </w:pPr>
      <w:r>
        <w:t>Programming language - C or C++</w:t>
      </w:r>
    </w:p>
    <w:p w14:paraId="50DA1CCB" w14:textId="77777777" w:rsidR="00BE42DC" w:rsidRDefault="00BE42DC" w:rsidP="00BE42DC">
      <w:pPr>
        <w:pStyle w:val="ListParagraph"/>
        <w:numPr>
          <w:ilvl w:val="0"/>
          <w:numId w:val="2"/>
        </w:numPr>
      </w:pPr>
      <w:r>
        <w:t>Thread model - single threaded</w:t>
      </w:r>
    </w:p>
    <w:p w14:paraId="5A8F85AA" w14:textId="77777777" w:rsidR="00BE42DC" w:rsidRDefault="00BE42DC" w:rsidP="00BE42DC">
      <w:pPr>
        <w:pStyle w:val="ListParagraph"/>
        <w:numPr>
          <w:ilvl w:val="0"/>
          <w:numId w:val="2"/>
        </w:numPr>
      </w:pPr>
      <w:r>
        <w:t>Use of "fancy" libraries or OS functions is not allowed</w:t>
      </w:r>
    </w:p>
    <w:p w14:paraId="4F07B681" w14:textId="6F04E48D" w:rsidR="00BE42DC" w:rsidRDefault="00BE42DC" w:rsidP="00BE42DC">
      <w:pPr>
        <w:pStyle w:val="ListParagraph"/>
        <w:numPr>
          <w:ilvl w:val="0"/>
          <w:numId w:val="2"/>
        </w:numPr>
      </w:pPr>
      <w:r>
        <w:t xml:space="preserve">Use of floating point is not allowed (fixed point </w:t>
      </w:r>
      <w:r w:rsidR="00EA37B2">
        <w:t>is</w:t>
      </w:r>
      <w:r>
        <w:t xml:space="preserve"> allowed)</w:t>
      </w:r>
    </w:p>
    <w:p w14:paraId="75F15458" w14:textId="77777777" w:rsidR="00BE42DC" w:rsidRDefault="00BE42DC" w:rsidP="00BE42DC">
      <w:pPr>
        <w:pStyle w:val="ListParagraph"/>
        <w:numPr>
          <w:ilvl w:val="0"/>
          <w:numId w:val="2"/>
        </w:numPr>
      </w:pPr>
      <w:r>
        <w:t xml:space="preserve">Variables size – up to 32 bit </w:t>
      </w:r>
    </w:p>
    <w:p w14:paraId="463D99DF" w14:textId="77777777" w:rsidR="00BE42DC" w:rsidRDefault="00BE42DC" w:rsidP="00BE42DC">
      <w:pPr>
        <w:pStyle w:val="ListParagraph"/>
        <w:numPr>
          <w:ilvl w:val="0"/>
          <w:numId w:val="2"/>
        </w:numPr>
      </w:pPr>
      <w:r>
        <w:t>Assume low power MCU</w:t>
      </w:r>
    </w:p>
    <w:p w14:paraId="222E0011" w14:textId="05961F36" w:rsidR="006C04C8" w:rsidRDefault="00BE42DC" w:rsidP="001F7AFB">
      <w:pPr>
        <w:pStyle w:val="ListParagraph"/>
        <w:numPr>
          <w:ilvl w:val="0"/>
          <w:numId w:val="2"/>
        </w:numPr>
      </w:pPr>
      <w:r>
        <w:t>Monitor jitter and bandwidth per each message type</w:t>
      </w:r>
    </w:p>
    <w:p w14:paraId="20944FCD" w14:textId="74A4FE89" w:rsidR="00BE42DC" w:rsidRDefault="006C04C8" w:rsidP="006C04C8">
      <w:pPr>
        <w:pStyle w:val="Heading1"/>
      </w:pPr>
      <w:r>
        <w:t>Exercise deliverables</w:t>
      </w:r>
    </w:p>
    <w:p w14:paraId="70FBC2D5" w14:textId="77777777" w:rsidR="00EA37B2" w:rsidRDefault="00EA37B2" w:rsidP="00EA37B2">
      <w:pPr>
        <w:pStyle w:val="ListParagraph"/>
        <w:numPr>
          <w:ilvl w:val="0"/>
          <w:numId w:val="2"/>
        </w:numPr>
      </w:pPr>
      <w:r>
        <w:t>The source code</w:t>
      </w:r>
    </w:p>
    <w:p w14:paraId="5AFFE41E" w14:textId="77777777" w:rsidR="006C04C8" w:rsidRDefault="00BE42DC" w:rsidP="006C04C8">
      <w:pPr>
        <w:pStyle w:val="ListParagraph"/>
        <w:numPr>
          <w:ilvl w:val="0"/>
          <w:numId w:val="2"/>
        </w:numPr>
      </w:pPr>
      <w:r>
        <w:t>The output file</w:t>
      </w:r>
      <w:r w:rsidR="006C04C8">
        <w:t xml:space="preserve"> containing lines with each including the following structure:</w:t>
      </w:r>
    </w:p>
    <w:p w14:paraId="74C62949" w14:textId="55C0A828" w:rsidR="00BE42DC" w:rsidRDefault="00BE42DC" w:rsidP="006C04C8">
      <w:pPr>
        <w:pStyle w:val="ListParagraph"/>
        <w:numPr>
          <w:ilvl w:val="1"/>
          <w:numId w:val="2"/>
        </w:numPr>
      </w:pPr>
      <w:r>
        <w:t>time stamp, message type, message data</w:t>
      </w:r>
    </w:p>
    <w:p w14:paraId="7B892368" w14:textId="77777777" w:rsidR="006C04C8" w:rsidRDefault="00BE42DC" w:rsidP="006C04C8">
      <w:pPr>
        <w:pStyle w:val="ListParagraph"/>
        <w:numPr>
          <w:ilvl w:val="0"/>
          <w:numId w:val="2"/>
        </w:numPr>
      </w:pPr>
      <w:r>
        <w:t xml:space="preserve">A summary report </w:t>
      </w:r>
      <w:r w:rsidR="006C04C8">
        <w:t>containing</w:t>
      </w:r>
      <w:r>
        <w:t xml:space="preserve">: </w:t>
      </w:r>
    </w:p>
    <w:p w14:paraId="67A1F0ED" w14:textId="77777777" w:rsidR="006C04C8" w:rsidRDefault="006C04C8" w:rsidP="006C04C8">
      <w:pPr>
        <w:pStyle w:val="ListParagraph"/>
        <w:numPr>
          <w:ilvl w:val="1"/>
          <w:numId w:val="2"/>
        </w:numPr>
      </w:pPr>
      <w:r>
        <w:t xml:space="preserve">Number of </w:t>
      </w:r>
      <w:r w:rsidR="00BE42DC">
        <w:t>sent messages</w:t>
      </w:r>
    </w:p>
    <w:p w14:paraId="2EBF93F1" w14:textId="77777777" w:rsidR="006C04C8" w:rsidRDefault="006C04C8" w:rsidP="006C04C8">
      <w:pPr>
        <w:pStyle w:val="ListParagraph"/>
        <w:numPr>
          <w:ilvl w:val="1"/>
          <w:numId w:val="2"/>
        </w:numPr>
      </w:pPr>
      <w:r>
        <w:t>J</w:t>
      </w:r>
      <w:r w:rsidR="00BE42DC">
        <w:t>itter</w:t>
      </w:r>
    </w:p>
    <w:p w14:paraId="0641FBE3" w14:textId="3F41AF93" w:rsidR="00BA7516" w:rsidRDefault="006C04C8" w:rsidP="00AD3673">
      <w:pPr>
        <w:pStyle w:val="ListParagraph"/>
        <w:numPr>
          <w:ilvl w:val="1"/>
          <w:numId w:val="2"/>
        </w:numPr>
      </w:pPr>
      <w:r>
        <w:t>B</w:t>
      </w:r>
      <w:r w:rsidR="00BE42DC">
        <w:t>andwidth</w:t>
      </w:r>
    </w:p>
    <w:p w14:paraId="127E5595" w14:textId="545CC6C3" w:rsidR="002F0505" w:rsidRDefault="006C04C8" w:rsidP="00B418B6">
      <w:pPr>
        <w:pStyle w:val="ListParagraph"/>
        <w:numPr>
          <w:ilvl w:val="1"/>
          <w:numId w:val="2"/>
        </w:numPr>
      </w:pPr>
      <w:r>
        <w:lastRenderedPageBreak/>
        <w:t>A</w:t>
      </w:r>
      <w:r w:rsidR="00BE42DC">
        <w:t>ny warnings/errors</w:t>
      </w:r>
    </w:p>
    <w:sectPr w:rsidR="002F0505" w:rsidSect="00454B15">
      <w:headerReference w:type="default" r:id="rId10"/>
      <w:footerReference w:type="default" r:id="rId11"/>
      <w:pgSz w:w="11900" w:h="16840"/>
      <w:pgMar w:top="1804" w:right="1440" w:bottom="1717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295CB" w14:textId="77777777" w:rsidR="00D74C0F" w:rsidRDefault="00D74C0F" w:rsidP="00454B15">
      <w:r>
        <w:separator/>
      </w:r>
    </w:p>
  </w:endnote>
  <w:endnote w:type="continuationSeparator" w:id="0">
    <w:p w14:paraId="2CFC5D45" w14:textId="77777777" w:rsidR="00D74C0F" w:rsidRDefault="00D74C0F" w:rsidP="0045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DA4D" w14:textId="77777777" w:rsidR="00454B15" w:rsidRDefault="00454B15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4ABF5DD" wp14:editId="04041C6B">
          <wp:simplePos x="0" y="0"/>
          <wp:positionH relativeFrom="column">
            <wp:posOffset>-978535</wp:posOffset>
          </wp:positionH>
          <wp:positionV relativeFrom="paragraph">
            <wp:posOffset>-339725</wp:posOffset>
          </wp:positionV>
          <wp:extent cx="6822000" cy="1065600"/>
          <wp:effectExtent l="0" t="0" r="10795" b="127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000" cy="106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3BEA0" w14:textId="77777777" w:rsidR="00D74C0F" w:rsidRDefault="00D74C0F" w:rsidP="00454B15">
      <w:r>
        <w:separator/>
      </w:r>
    </w:p>
  </w:footnote>
  <w:footnote w:type="continuationSeparator" w:id="0">
    <w:p w14:paraId="27EA3E94" w14:textId="77777777" w:rsidR="00D74C0F" w:rsidRDefault="00D74C0F" w:rsidP="00454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A34D6" w14:textId="77777777" w:rsidR="00454B15" w:rsidRDefault="00454B1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1D5C5" wp14:editId="5EC2DD2D">
          <wp:simplePos x="0" y="0"/>
          <wp:positionH relativeFrom="column">
            <wp:posOffset>-577215</wp:posOffset>
          </wp:positionH>
          <wp:positionV relativeFrom="paragraph">
            <wp:posOffset>-100965</wp:posOffset>
          </wp:positionV>
          <wp:extent cx="1773936" cy="694944"/>
          <wp:effectExtent l="0" t="0" r="4445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936" cy="6949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22FD"/>
    <w:multiLevelType w:val="hybridMultilevel"/>
    <w:tmpl w:val="085E4AE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B64AC6"/>
    <w:multiLevelType w:val="hybridMultilevel"/>
    <w:tmpl w:val="830603D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1E318D"/>
    <w:multiLevelType w:val="hybridMultilevel"/>
    <w:tmpl w:val="453EBBD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2DC"/>
    <w:rsid w:val="00047154"/>
    <w:rsid w:val="00164A20"/>
    <w:rsid w:val="001F7AFB"/>
    <w:rsid w:val="002140E8"/>
    <w:rsid w:val="00240C2F"/>
    <w:rsid w:val="002B7142"/>
    <w:rsid w:val="002F0505"/>
    <w:rsid w:val="003876FC"/>
    <w:rsid w:val="003A46B9"/>
    <w:rsid w:val="003E7FE0"/>
    <w:rsid w:val="00454B15"/>
    <w:rsid w:val="0057391A"/>
    <w:rsid w:val="006C04C8"/>
    <w:rsid w:val="007D38D4"/>
    <w:rsid w:val="00843684"/>
    <w:rsid w:val="008677D3"/>
    <w:rsid w:val="009032CF"/>
    <w:rsid w:val="00B418B6"/>
    <w:rsid w:val="00BA7516"/>
    <w:rsid w:val="00BE1A30"/>
    <w:rsid w:val="00BE42DC"/>
    <w:rsid w:val="00C121A0"/>
    <w:rsid w:val="00D654D8"/>
    <w:rsid w:val="00D74C0F"/>
    <w:rsid w:val="00E2126A"/>
    <w:rsid w:val="00E8392B"/>
    <w:rsid w:val="00EA37B2"/>
    <w:rsid w:val="00ED326D"/>
    <w:rsid w:val="00F67448"/>
    <w:rsid w:val="00F7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2593E"/>
  <w14:defaultImageDpi w14:val="32767"/>
  <w15:chartTrackingRefBased/>
  <w15:docId w15:val="{36D49B35-63A1-4E59-829E-EF32D911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2D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B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B15"/>
  </w:style>
  <w:style w:type="paragraph" w:styleId="Footer">
    <w:name w:val="footer"/>
    <w:basedOn w:val="Normal"/>
    <w:link w:val="FooterChar"/>
    <w:uiPriority w:val="99"/>
    <w:unhideWhenUsed/>
    <w:rsid w:val="00454B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B15"/>
  </w:style>
  <w:style w:type="character" w:customStyle="1" w:styleId="Heading1Char">
    <w:name w:val="Heading 1 Char"/>
    <w:basedOn w:val="DefaultParagraphFont"/>
    <w:link w:val="Heading1"/>
    <w:uiPriority w:val="9"/>
    <w:rsid w:val="00BE4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42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2DC"/>
    <w:pPr>
      <w:ind w:left="720"/>
      <w:contextualSpacing/>
    </w:pPr>
  </w:style>
  <w:style w:type="table" w:styleId="TableGrid">
    <w:name w:val="Table Grid"/>
    <w:basedOn w:val="TableNormal"/>
    <w:uiPriority w:val="39"/>
    <w:rsid w:val="00BE42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E4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F7637A"/>
    <w:rPr>
      <w:rFonts w:eastAsiaTheme="minorEastAsia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7637A"/>
    <w:rPr>
      <w:rFonts w:eastAsiaTheme="minorEastAsia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C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C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ialledge.com/sjsu/index.php/DBC_Form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N_b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N_bu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gil\Downloads\TM_LetterHead_temp1%20(2).dotx" TargetMode="External"/></Relationships>
</file>

<file path=word/theme/theme1.xml><?xml version="1.0" encoding="utf-8"?>
<a:theme xmlns:a="http://schemas.openxmlformats.org/drawingml/2006/main" name="ערכת נושא של Office">
  <a:themeElements>
    <a:clrScheme name="משרד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משרד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משרד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TM_LetterHead_temp1 (2).dotx</Template>
  <TotalTime>4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yagil</dc:creator>
  <cp:keywords/>
  <dc:description/>
  <cp:lastModifiedBy>Yagil Tzur</cp:lastModifiedBy>
  <cp:revision>4</cp:revision>
  <cp:lastPrinted>2019-06-16T07:36:00Z</cp:lastPrinted>
  <dcterms:created xsi:type="dcterms:W3CDTF">2019-05-21T08:24:00Z</dcterms:created>
  <dcterms:modified xsi:type="dcterms:W3CDTF">2019-06-16T10:36:00Z</dcterms:modified>
</cp:coreProperties>
</file>